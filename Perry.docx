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rez le nom de l’organisation ou du comité :"/>
        <w:tag w:val="Entrez le nom de l’organisation ou du comité :"/>
        <w:id w:val="976303765"/>
        <w:placeholder>
          <w:docPart w:val="05A0B11BFC384B779BC6E30AE17750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9A34F6" w:rsidRDefault="00CC41A7" w:rsidP="005578C9">
          <w:pPr>
            <w:pStyle w:val="Organisation"/>
          </w:pPr>
          <w:r>
            <w:t>Perry</w:t>
          </w:r>
        </w:p>
      </w:sdtContent>
    </w:sdt>
    <w:sdt>
      <w:sdtPr>
        <w:alias w:val="Compte rendu de réunion :"/>
        <w:tag w:val="Compte rendu de réunion :"/>
        <w:id w:val="1398010639"/>
        <w:placeholder>
          <w:docPart w:val="BADC593A68BF41DCBDD6E220312F50BE"/>
        </w:placeholder>
        <w:temporary/>
        <w:showingPlcHdr/>
        <w15:appearance w15:val="hidden"/>
      </w:sdtPr>
      <w:sdtEndPr/>
      <w:sdtContent>
        <w:p w:rsidR="00913F9D" w:rsidRDefault="00913F9D" w:rsidP="00913F9D">
          <w:pPr>
            <w:pStyle w:val="Titre1"/>
          </w:pPr>
          <w:r w:rsidRPr="005578C9">
            <w:rPr>
              <w:lang w:bidi="fr-FR"/>
            </w:rPr>
            <w:t>Compte rendu de réunion</w:t>
          </w:r>
        </w:p>
      </w:sdtContent>
    </w:sdt>
    <w:p w:rsidR="00913F9D" w:rsidRPr="00913F9D" w:rsidRDefault="00723598" w:rsidP="00913F9D">
      <w:pPr>
        <w:pStyle w:val="Titre1"/>
      </w:pPr>
      <w:sdt>
        <w:sdtPr>
          <w:alias w:val="Entrez la date :"/>
          <w:tag w:val="Entrez la date :"/>
          <w:id w:val="-1605562503"/>
          <w:placeholder>
            <w:docPart w:val="7C0B85DF01084BFFAAE8FFC8AB80A16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CC41A7">
            <w:t>27.09.201914:00</w:t>
          </w:r>
        </w:sdtContent>
      </w:sdt>
    </w:p>
    <w:p w:rsidR="009A34F6" w:rsidRPr="00E824F4" w:rsidRDefault="00723598" w:rsidP="0012244C">
      <w:pPr>
        <w:pStyle w:val="Titre2"/>
      </w:pPr>
      <w:sdt>
        <w:sdtPr>
          <w:alias w:val="Ouverture :"/>
          <w:tag w:val="Ouverture :"/>
          <w:id w:val="372353325"/>
          <w:placeholder>
            <w:docPart w:val="78BDAF7876B34E759B73BBCD8E78D866"/>
          </w:placeholder>
          <w:temporary/>
          <w:showingPlcHdr/>
          <w15:appearance w15:val="hidden"/>
        </w:sdtPr>
        <w:sdtEndPr/>
        <w:sdtContent>
          <w:r w:rsidR="00C91D7E" w:rsidRPr="0012244C">
            <w:rPr>
              <w:lang w:bidi="fr-FR"/>
            </w:rPr>
            <w:t>Ouverture</w:t>
          </w:r>
        </w:sdtContent>
      </w:sdt>
    </w:p>
    <w:p w:rsidR="009A34F6" w:rsidRDefault="00723598" w:rsidP="00EF0387">
      <w:sdt>
        <w:sdtPr>
          <w:alias w:val="Entrez la description :"/>
          <w:tag w:val="Entrez la description :"/>
          <w:id w:val="-452166665"/>
          <w:placeholder>
            <w:docPart w:val="8B3394EBBD1148C182F1DDC473BE8B95"/>
          </w:placeholder>
          <w:temporary/>
          <w:showingPlcHdr/>
          <w15:appearance w15:val="hidden"/>
        </w:sdtPr>
        <w:sdtEndPr/>
        <w:sdtContent>
          <w:r w:rsidR="00017927">
            <w:rPr>
              <w:lang w:bidi="fr-FR"/>
            </w:rPr>
            <w:t>L’ouverture de la réunion ordinaire de</w:t>
          </w:r>
        </w:sdtContent>
      </w:sdt>
      <w:r w:rsidR="00C91D7E">
        <w:rPr>
          <w:lang w:bidi="fr-FR"/>
        </w:rPr>
        <w:t xml:space="preserve"> </w:t>
      </w:r>
      <w:sdt>
        <w:sdtPr>
          <w:alias w:val="Nom de l’organisation ou du comité :"/>
          <w:tag w:val="Nom de l’organisation ou du comité :"/>
          <w:id w:val="976303776"/>
          <w:placeholder>
            <w:docPart w:val="5AF9B2CC10684244B7EE35A6CB4893B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CC41A7">
            <w:t>Perry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a description :"/>
          <w:tag w:val="Entrez la description :"/>
          <w:id w:val="1394999032"/>
          <w:placeholder>
            <w:docPart w:val="78E615551D404356A864DBAFD343BF90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a été décidée pour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’heure :"/>
          <w:tag w:val="Entrez l’heure :"/>
          <w:id w:val="976303777"/>
          <w:placeholder>
            <w:docPart w:val="0B6B5A389CF54ADF8E72528655B83BF0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Accentuation"/>
              <w:lang w:bidi="fr-FR"/>
            </w:rPr>
            <w:t>heure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a description :"/>
          <w:tag w:val="Entrez la description :"/>
          <w:id w:val="1180079533"/>
          <w:placeholder>
            <w:docPart w:val="0FFD1DC10BA741439373D32E72DA6DCE"/>
          </w:placeholder>
          <w:temporary/>
          <w:showingPlcHdr/>
          <w15:appearance w15:val="hidden"/>
        </w:sdtPr>
        <w:sdtEndPr/>
        <w:sdtContent>
          <w:r w:rsidR="00017927">
            <w:rPr>
              <w:lang w:bidi="fr-FR"/>
            </w:rPr>
            <w:t>le</w:t>
          </w:r>
        </w:sdtContent>
      </w:sdt>
      <w:r w:rsidR="00C91D7E">
        <w:rPr>
          <w:lang w:bidi="fr-FR"/>
        </w:rPr>
        <w:t xml:space="preserve"> </w:t>
      </w:r>
      <w:sdt>
        <w:sdtPr>
          <w:alias w:val="Date :"/>
          <w:tag w:val="Date :"/>
          <w:id w:val="-1963645359"/>
          <w:placeholder>
            <w:docPart w:val="4A6A8D33004742C4979830735B4CB71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CC41A7">
            <w:t>27.09.</w:t>
          </w:r>
          <w:proofErr w:type="gramStart"/>
          <w:r w:rsidR="00CC41A7">
            <w:t>201914:</w:t>
          </w:r>
          <w:proofErr w:type="gramEnd"/>
          <w:r w:rsidR="00CC41A7">
            <w:t>00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a description :"/>
          <w:tag w:val="Entrez la description :"/>
          <w:id w:val="37786738"/>
          <w:placeholder>
            <w:docPart w:val="55FE2A7B36C14112AD1A38F94880129C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à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e lieu :"/>
          <w:tag w:val="Entrez le lieu :"/>
          <w:id w:val="976303805"/>
          <w:placeholder>
            <w:docPart w:val="F37A8AB5C79845FB9EBCC06092C862DE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Accentuation"/>
              <w:lang w:bidi="fr-FR"/>
            </w:rPr>
            <w:t>lieu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a description :"/>
          <w:tag w:val="Entrez la description :"/>
          <w:id w:val="54975906"/>
          <w:placeholder>
            <w:docPart w:val="365FED91DE9C4CD7B4DD20437A2EBF69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par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e nom de l’animateur :"/>
          <w:tag w:val="Entrez le nom de l’animateur :"/>
          <w:id w:val="976303832"/>
          <w:placeholder>
            <w:docPart w:val="B928F57FBB1B4E0898DBC5C70D17BA9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72ABC" w:rsidRPr="00A25FD3">
            <w:rPr>
              <w:rStyle w:val="Accentuation"/>
              <w:lang w:bidi="fr-FR"/>
            </w:rPr>
            <w:t>nom de l’animateur</w:t>
          </w:r>
        </w:sdtContent>
      </w:sdt>
      <w:r w:rsidR="00C91D7E">
        <w:rPr>
          <w:lang w:bidi="fr-FR"/>
        </w:rPr>
        <w:t>.</w:t>
      </w:r>
    </w:p>
    <w:p w:rsidR="009A34F6" w:rsidRDefault="00723598" w:rsidP="005578C9">
      <w:pPr>
        <w:pStyle w:val="Titre2"/>
      </w:pPr>
      <w:sdt>
        <w:sdtPr>
          <w:alias w:val="Participants présents :"/>
          <w:tag w:val="Participants présents :"/>
          <w:id w:val="1371722459"/>
          <w:placeholder>
            <w:docPart w:val="83546658964045E582401945987B5207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Participants présents</w:t>
          </w:r>
        </w:sdtContent>
      </w:sdt>
    </w:p>
    <w:sdt>
      <w:sdtPr>
        <w:alias w:val="Entrez les noms des participants :"/>
        <w:tag w:val="Entrez les noms des participants :"/>
        <w:id w:val="976303844"/>
        <w:placeholder>
          <w:docPart w:val="2A5D380BC0024103B4D0A690A65BD439"/>
        </w:placeholder>
        <w:temporary/>
        <w:showingPlcHdr/>
        <w15:appearance w15:val="hidden"/>
      </w:sdtPr>
      <w:sdtEndPr/>
      <w:sdtContent>
        <w:p w:rsidR="009A34F6" w:rsidRDefault="00272ABC" w:rsidP="005578C9">
          <w:r w:rsidRPr="00A25FD3">
            <w:rPr>
              <w:rStyle w:val="Accentuation"/>
              <w:lang w:bidi="fr-FR"/>
            </w:rPr>
            <w:t>Noms des participants</w:t>
          </w:r>
        </w:p>
      </w:sdtContent>
    </w:sdt>
    <w:p w:rsidR="009A34F6" w:rsidRPr="005578C9" w:rsidRDefault="00723598" w:rsidP="000534FF">
      <w:pPr>
        <w:pStyle w:val="Titre2"/>
      </w:pPr>
      <w:sdt>
        <w:sdtPr>
          <w:alias w:val="Approbation de l’ordre du jour :"/>
          <w:tag w:val="Approbation de l’ordre du jour :"/>
          <w:id w:val="-741172356"/>
          <w:placeholder>
            <w:docPart w:val="474EFFF5FA434E6DA960DEB171F595FD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Approbation de l’ordre du jour</w:t>
          </w:r>
        </w:sdtContent>
      </w:sdt>
    </w:p>
    <w:sdt>
      <w:sdtPr>
        <w:alias w:val="Entrez l’approbation de l’ordre du jour :"/>
        <w:tag w:val="Entrez l’approbation de l’ordre du jour :"/>
        <w:id w:val="976304133"/>
        <w:placeholder>
          <w:docPart w:val="E4F95AD543664AE493440D41611A78FD"/>
        </w:placeholder>
        <w:temporary/>
        <w:showingPlcHdr/>
        <w15:appearance w15:val="hidden"/>
      </w:sdtPr>
      <w:sdtEndPr/>
      <w:sdtContent>
        <w:p w:rsidR="009A34F6" w:rsidRDefault="000534FF" w:rsidP="00E824F4">
          <w:r>
            <w:rPr>
              <w:lang w:bidi="fr-FR"/>
            </w:rPr>
            <w:t>L’ordre du jour a été accepté en l’état et à l’unanimité.</w:t>
          </w:r>
        </w:p>
      </w:sdtContent>
    </w:sdt>
    <w:p w:rsidR="009A34F6" w:rsidRDefault="00723598" w:rsidP="000534FF">
      <w:pPr>
        <w:pStyle w:val="Titre2"/>
      </w:pPr>
      <w:sdt>
        <w:sdtPr>
          <w:alias w:val="Approbation du compte rendu :"/>
          <w:tag w:val="Approbation du compte rendu :"/>
          <w:id w:val="1513487595"/>
          <w:placeholder>
            <w:docPart w:val="EA52D39C7F2246C9AA0FC121B8B20263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Approbation du compte rendu</w:t>
          </w:r>
        </w:sdtContent>
      </w:sdt>
    </w:p>
    <w:sdt>
      <w:sdtPr>
        <w:alias w:val="Entrez l’approbation du compte rendu :"/>
        <w:tag w:val="Entrez l’approbation du compte rendu :"/>
        <w:id w:val="976304161"/>
        <w:placeholder>
          <w:docPart w:val="03C707942BB34D30B678501086703306"/>
        </w:placeholder>
        <w:temporary/>
        <w:showingPlcHdr/>
        <w15:appearance w15:val="hidden"/>
      </w:sdtPr>
      <w:sdtEndPr/>
      <w:sdtContent>
        <w:p w:rsidR="009A34F6" w:rsidRDefault="000534FF">
          <w:r>
            <w:rPr>
              <w:lang w:bidi="fr-FR"/>
            </w:rPr>
            <w:t>Le compte rendu de la réunion précédente a été approuvé en l’état et à l’unanimité.</w:t>
          </w:r>
        </w:p>
      </w:sdtContent>
    </w:sdt>
    <w:p w:rsidR="009A34F6" w:rsidRDefault="00723598" w:rsidP="000534FF">
      <w:pPr>
        <w:pStyle w:val="Titre2"/>
      </w:pPr>
      <w:sdt>
        <w:sdtPr>
          <w:alias w:val="Questions en suspens :"/>
          <w:tag w:val="Questions en suspens :"/>
          <w:id w:val="878744011"/>
          <w:placeholder>
            <w:docPart w:val="E6EB785B75604C349ACB03FF6366E82B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Questions en suspens</w:t>
          </w:r>
        </w:sdtContent>
      </w:sdt>
    </w:p>
    <w:p w:rsidR="009A34F6" w:rsidRPr="00A32DE9" w:rsidRDefault="00723598">
      <w:sdt>
        <w:sdtPr>
          <w:alias w:val="Entrez le récapitulatif des questions existantes :"/>
          <w:tag w:val="Entrez le récapitulatif des questions existantes :"/>
          <w:id w:val="976303871"/>
          <w:placeholder>
            <w:docPart w:val="4ADF231168CE41E0AB35A1185119D15E"/>
          </w:placeholder>
          <w:temporary/>
          <w:showingPlcHdr/>
          <w15:appearance w15:val="hidden"/>
        </w:sdtPr>
        <w:sdtEndPr/>
        <w:sdtContent>
          <w:r w:rsidR="00272ABC" w:rsidRPr="00A32DE9">
            <w:rPr>
              <w:lang w:bidi="fr-FR"/>
            </w:rPr>
            <w:t>Résumez la discussion pour chaque question existante, établissez le bilan et affectez les éléments d’action</w:t>
          </w:r>
          <w:r w:rsidR="00272ABC">
            <w:rPr>
              <w:rStyle w:val="Textedelespacerserv"/>
              <w:lang w:bidi="fr-FR"/>
            </w:rPr>
            <w:t>.</w:t>
          </w:r>
        </w:sdtContent>
      </w:sdt>
    </w:p>
    <w:p w:rsidR="009A34F6" w:rsidRDefault="00723598" w:rsidP="000534FF">
      <w:pPr>
        <w:pStyle w:val="Titre2"/>
      </w:pPr>
      <w:sdt>
        <w:sdtPr>
          <w:alias w:val="Nouvelle activité :"/>
          <w:tag w:val="Nouvelle activité :"/>
          <w:id w:val="472188583"/>
          <w:placeholder>
            <w:docPart w:val="F3C7DC249FE24F70AAF6D21BBD47B122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Nouvelle activité</w:t>
          </w:r>
        </w:sdtContent>
      </w:sdt>
    </w:p>
    <w:sdt>
      <w:sdtPr>
        <w:alias w:val="Entrez les nouvelles questions et actions :"/>
        <w:tag w:val="Entrez les nouvelles questions et actions :"/>
        <w:id w:val="976303900"/>
        <w:placeholder>
          <w:docPart w:val="03D9469972F349B2AFEFF30044414730"/>
        </w:placeholder>
        <w:temporary/>
        <w:showingPlcHdr/>
        <w15:appearance w15:val="hidden"/>
      </w:sdtPr>
      <w:sdtEndPr/>
      <w:sdtContent>
        <w:p w:rsidR="009A34F6" w:rsidRPr="00A32DE9" w:rsidRDefault="00272ABC">
          <w:r w:rsidRPr="00A32DE9">
            <w:rPr>
              <w:lang w:bidi="fr-FR"/>
            </w:rPr>
            <w:t>Résumez la discussion pour chaque nouvelle question, mentionnez les étapes suivantes et affectez les éléments d’action.</w:t>
          </w:r>
        </w:p>
      </w:sdtContent>
    </w:sdt>
    <w:p w:rsidR="009A34F6" w:rsidRDefault="00723598" w:rsidP="000534FF">
      <w:pPr>
        <w:pStyle w:val="Titre2"/>
      </w:pPr>
      <w:sdt>
        <w:sdtPr>
          <w:alias w:val="Ordre du jour de la prochaine réunion :"/>
          <w:tag w:val="Ordre du jour de la prochaine réunion :"/>
          <w:id w:val="1971091194"/>
          <w:placeholder>
            <w:docPart w:val="2288400CADA2484E83C67D963904C4A7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Ordre du jour de la prochaine réunion</w:t>
          </w:r>
        </w:sdtContent>
      </w:sdt>
    </w:p>
    <w:sdt>
      <w:sdtPr>
        <w:alias w:val="Entrez les points à aborder lors de la prochaine réunion :"/>
        <w:tag w:val="Entrez les points à aborder lors de la prochaine réunion :"/>
        <w:id w:val="976303928"/>
        <w:placeholder>
          <w:docPart w:val="97913022E32C4B6FA657C30078CDF28C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9A34F6" w:rsidRPr="00A32DE9" w:rsidRDefault="00272ABC">
          <w:r w:rsidRPr="00A32DE9">
            <w:rPr>
              <w:lang w:bidi="fr-FR"/>
            </w:rPr>
            <w:t>Répertoriez les points à aborder lors de la prochaine réunion.</w:t>
          </w:r>
        </w:p>
        <w:bookmarkEnd w:id="0" w:displacedByCustomXml="next"/>
      </w:sdtContent>
    </w:sdt>
    <w:p w:rsidR="009A34F6" w:rsidRDefault="00723598" w:rsidP="005578C9">
      <w:pPr>
        <w:pStyle w:val="Titre2"/>
      </w:pPr>
      <w:sdt>
        <w:sdtPr>
          <w:alias w:val="Ajournement :"/>
          <w:tag w:val="Ajournement :"/>
          <w:id w:val="-309637195"/>
          <w:placeholder>
            <w:docPart w:val="FA8DCE07D1724EA2846FF87E00F07FE1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Ajournement</w:t>
          </w:r>
        </w:sdtContent>
      </w:sdt>
    </w:p>
    <w:p w:rsidR="009A34F6" w:rsidRDefault="00723598">
      <w:sdt>
        <w:sdtPr>
          <w:alias w:val="Entrez la description :"/>
          <w:tag w:val="Entrez la description :"/>
          <w:id w:val="858395328"/>
          <w:placeholder>
            <w:docPart w:val="D823694489544D288E5C72C0CD351327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La réunion a été ajournée à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’heure :"/>
          <w:tag w:val="Entrez l’heure :"/>
          <w:id w:val="976303956"/>
          <w:placeholder>
            <w:docPart w:val="6D9BEBABAD8244858D2546F2C27F7739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Accentuation"/>
              <w:lang w:bidi="fr-FR"/>
            </w:rPr>
            <w:t>heure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a description :"/>
          <w:tag w:val="Entrez la description :"/>
          <w:id w:val="-1146429719"/>
          <w:placeholder>
            <w:docPart w:val="DFB6ABFA8C2E4B49BEB591E881487643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par</w:t>
          </w:r>
        </w:sdtContent>
      </w:sdt>
      <w:r w:rsidR="00C91D7E">
        <w:rPr>
          <w:lang w:bidi="fr-FR"/>
        </w:rPr>
        <w:t xml:space="preserve"> </w:t>
      </w:r>
      <w:sdt>
        <w:sdtPr>
          <w:alias w:val="Nom de l’animateur :"/>
          <w:tag w:val="Nom de l’animateur :"/>
          <w:id w:val="976303983"/>
          <w:placeholder>
            <w:docPart w:val="4C90A0ADCDFD4BAB8217AA43416AC5B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72ABC">
            <w:rPr>
              <w:lang w:bidi="fr-FR"/>
            </w:rPr>
            <w:t>nom de l’animateur</w:t>
          </w:r>
        </w:sdtContent>
      </w:sdt>
      <w:r w:rsidR="00C91D7E">
        <w:rPr>
          <w:lang w:bidi="fr-FR"/>
        </w:rPr>
        <w:t xml:space="preserve">. </w:t>
      </w:r>
      <w:sdt>
        <w:sdtPr>
          <w:alias w:val="Entrez la description :"/>
          <w:tag w:val="Entrez la description :"/>
          <w:id w:val="-22557934"/>
          <w:placeholder>
            <w:docPart w:val="14730AAA21A34025A48423E609530236"/>
          </w:placeholder>
          <w:temporary/>
          <w:showingPlcHdr/>
          <w15:appearance w15:val="hidden"/>
        </w:sdtPr>
        <w:sdtEndPr/>
        <w:sdtContent>
          <w:r w:rsidR="00A25FD3">
            <w:rPr>
              <w:lang w:bidi="fr-FR"/>
            </w:rPr>
            <w:t>La prochaine réunion ordinaire aura lieu à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’heure :"/>
          <w:tag w:val="Entrez l’heure :"/>
          <w:id w:val="976303984"/>
          <w:placeholder>
            <w:docPart w:val="6528E463F3424B6DBFF7EFED317B3919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Accentuation"/>
              <w:lang w:bidi="fr-FR"/>
            </w:rPr>
            <w:t>heure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a description :"/>
          <w:tag w:val="Entrez la description :"/>
          <w:id w:val="-585456075"/>
          <w:placeholder>
            <w:docPart w:val="B79FE9C1924E42409AF7B15089AA779F"/>
          </w:placeholder>
          <w:temporary/>
          <w:showingPlcHdr/>
          <w15:appearance w15:val="hidden"/>
        </w:sdtPr>
        <w:sdtEndPr/>
        <w:sdtContent>
          <w:r w:rsidR="00C91D7E">
            <w:rPr>
              <w:lang w:bidi="fr-FR"/>
            </w:rPr>
            <w:t>le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a date :"/>
          <w:tag w:val="Entrez la date :"/>
          <w:id w:val="666140225"/>
          <w:placeholder>
            <w:docPart w:val="B90EFD781FC44628B550B40121054CB1"/>
          </w:placeholder>
          <w:temporary/>
          <w:showingPlcHdr/>
          <w15:appearance w15:val="hidden"/>
        </w:sdtPr>
        <w:sdtEndPr/>
        <w:sdtContent>
          <w:r w:rsidR="00C91D7E" w:rsidRPr="00A25FD3">
            <w:rPr>
              <w:rStyle w:val="Accentuation"/>
              <w:lang w:bidi="fr-FR"/>
            </w:rPr>
            <w:t>date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a description :"/>
          <w:tag w:val="Entrez la description :"/>
          <w:id w:val="1173144702"/>
          <w:placeholder>
            <w:docPart w:val="877FC9480DD44860A71948ECB7F64931"/>
          </w:placeholder>
          <w:temporary/>
          <w:showingPlcHdr/>
          <w15:appearance w15:val="hidden"/>
        </w:sdtPr>
        <w:sdtEndPr/>
        <w:sdtContent>
          <w:r w:rsidR="00A25FD3">
            <w:rPr>
              <w:lang w:bidi="fr-FR"/>
            </w:rPr>
            <w:t>à</w:t>
          </w:r>
        </w:sdtContent>
      </w:sdt>
      <w:r w:rsidR="00C91D7E">
        <w:rPr>
          <w:lang w:bidi="fr-FR"/>
        </w:rPr>
        <w:t xml:space="preserve"> </w:t>
      </w:r>
      <w:sdt>
        <w:sdtPr>
          <w:alias w:val="Entrez le lieu :"/>
          <w:tag w:val="Entrez le lieu :"/>
          <w:id w:val="976304040"/>
          <w:placeholder>
            <w:docPart w:val="ED9E37FB9F594FE6A68C41C0ADEBF4BC"/>
          </w:placeholder>
          <w:temporary/>
          <w:showingPlcHdr/>
          <w15:appearance w15:val="hidden"/>
        </w:sdtPr>
        <w:sdtEndPr/>
        <w:sdtContent>
          <w:r w:rsidR="00272ABC" w:rsidRPr="00A25FD3">
            <w:rPr>
              <w:rStyle w:val="Accentuation"/>
              <w:lang w:bidi="fr-FR"/>
            </w:rPr>
            <w:t>lieu</w:t>
          </w:r>
        </w:sdtContent>
      </w:sdt>
      <w:r w:rsidR="00C91D7E">
        <w:rPr>
          <w:lang w:bidi="fr-FR"/>
        </w:rPr>
        <w:t>.</w:t>
      </w:r>
    </w:p>
    <w:tbl>
      <w:tblPr>
        <w:tblStyle w:val="Grilledutableau"/>
        <w:tblW w:w="8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au de disposition permettant d’entrer les noms des personnes qui ont soumis et approuvé le compte rendu"/>
      </w:tblPr>
      <w:tblGrid>
        <w:gridCol w:w="2716"/>
        <w:gridCol w:w="5557"/>
      </w:tblGrid>
      <w:tr w:rsidR="00017927" w:rsidTr="003C6E9A">
        <w:trPr>
          <w:tblHeader/>
        </w:trPr>
        <w:sdt>
          <w:sdtPr>
            <w:alias w:val="Compte rendu soumis par :"/>
            <w:tag w:val="Compte rendu soumis par :"/>
            <w:id w:val="-1806768384"/>
            <w:placeholder>
              <w:docPart w:val="6B8F79F414334AB68977D0A5C1DFDD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16" w:type="dxa"/>
              </w:tcPr>
              <w:p w:rsidR="00C91D7E" w:rsidRDefault="00017927" w:rsidP="005578C9">
                <w:r>
                  <w:rPr>
                    <w:lang w:bidi="fr-FR"/>
                  </w:rPr>
                  <w:t>Compte rendu soumis par :</w:t>
                </w:r>
              </w:p>
            </w:tc>
          </w:sdtContent>
        </w:sdt>
        <w:tc>
          <w:tcPr>
            <w:tcW w:w="5557" w:type="dxa"/>
          </w:tcPr>
          <w:p w:rsidR="00C91D7E" w:rsidRDefault="00723598" w:rsidP="005578C9">
            <w:sdt>
              <w:sdtPr>
                <w:alias w:val="Entrez le nom :"/>
                <w:tag w:val="Entrez le nom :"/>
                <w:id w:val="-1422638603"/>
                <w:placeholder>
                  <w:docPart w:val="3FF495308A3B447DA5C3DAD00F5E152E"/>
                </w:placeholder>
                <w:temporary/>
                <w:showingPlcHdr/>
                <w15:appearance w15:val="hidden"/>
              </w:sdtPr>
              <w:sdtEndPr/>
              <w:sdtContent>
                <w:r w:rsidR="00017927" w:rsidRPr="00A25FD3">
                  <w:rPr>
                    <w:rStyle w:val="Accentuation"/>
                    <w:lang w:bidi="fr-FR"/>
                  </w:rPr>
                  <w:t>Nom</w:t>
                </w:r>
              </w:sdtContent>
            </w:sdt>
          </w:p>
        </w:tc>
      </w:tr>
      <w:tr w:rsidR="00017927" w:rsidTr="003C6E9A">
        <w:trPr>
          <w:tblHeader/>
        </w:trPr>
        <w:sdt>
          <w:sdtPr>
            <w:alias w:val="Approuvé par :"/>
            <w:tag w:val="Approuvé par :"/>
            <w:id w:val="-996718387"/>
            <w:placeholder>
              <w:docPart w:val="B8A4019F483A46299EB01501724DC8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16" w:type="dxa"/>
              </w:tcPr>
              <w:p w:rsidR="00C91D7E" w:rsidRDefault="00017927" w:rsidP="005578C9">
                <w:r>
                  <w:rPr>
                    <w:lang w:bidi="fr-FR"/>
                  </w:rPr>
                  <w:t>Approuvé par :</w:t>
                </w:r>
              </w:p>
            </w:tc>
          </w:sdtContent>
        </w:sdt>
        <w:tc>
          <w:tcPr>
            <w:tcW w:w="5557" w:type="dxa"/>
          </w:tcPr>
          <w:p w:rsidR="00C91D7E" w:rsidRDefault="00723598" w:rsidP="005578C9">
            <w:sdt>
              <w:sdtPr>
                <w:alias w:val="Entrez le nom :"/>
                <w:tag w:val="Entrez le nom :"/>
                <w:id w:val="-1493945733"/>
                <w:placeholder>
                  <w:docPart w:val="4477803D3957490B8A219D7ECB6E8928"/>
                </w:placeholder>
                <w:temporary/>
                <w:showingPlcHdr/>
                <w15:appearance w15:val="hidden"/>
              </w:sdtPr>
              <w:sdtEndPr/>
              <w:sdtContent>
                <w:r w:rsidR="00017927" w:rsidRPr="00A25FD3">
                  <w:rPr>
                    <w:rStyle w:val="Accentuation"/>
                    <w:lang w:bidi="fr-FR"/>
                  </w:rPr>
                  <w:t>Nom</w:t>
                </w:r>
              </w:sdtContent>
            </w:sdt>
          </w:p>
        </w:tc>
      </w:tr>
    </w:tbl>
    <w:p w:rsidR="009A34F6" w:rsidRDefault="009A34F6" w:rsidP="00017927"/>
    <w:sectPr w:rsidR="009A34F6" w:rsidSect="00256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598" w:rsidRDefault="00723598" w:rsidP="006261AC">
      <w:pPr>
        <w:spacing w:after="0" w:line="240" w:lineRule="auto"/>
      </w:pPr>
      <w:r>
        <w:separator/>
      </w:r>
    </w:p>
  </w:endnote>
  <w:endnote w:type="continuationSeparator" w:id="0">
    <w:p w:rsidR="00723598" w:rsidRDefault="00723598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598" w:rsidRDefault="00723598" w:rsidP="006261AC">
      <w:pPr>
        <w:spacing w:after="0" w:line="240" w:lineRule="auto"/>
      </w:pPr>
      <w:r>
        <w:separator/>
      </w:r>
    </w:p>
  </w:footnote>
  <w:footnote w:type="continuationSeparator" w:id="0">
    <w:p w:rsidR="00723598" w:rsidRDefault="00723598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A7"/>
    <w:rsid w:val="00017927"/>
    <w:rsid w:val="000534FF"/>
    <w:rsid w:val="0012244C"/>
    <w:rsid w:val="001B4272"/>
    <w:rsid w:val="002569A2"/>
    <w:rsid w:val="00272ABC"/>
    <w:rsid w:val="002F19D5"/>
    <w:rsid w:val="003164F3"/>
    <w:rsid w:val="00316C23"/>
    <w:rsid w:val="003C02F6"/>
    <w:rsid w:val="003C6E9A"/>
    <w:rsid w:val="005578C9"/>
    <w:rsid w:val="00564B60"/>
    <w:rsid w:val="005D2B86"/>
    <w:rsid w:val="006261AC"/>
    <w:rsid w:val="0065155C"/>
    <w:rsid w:val="00663AC9"/>
    <w:rsid w:val="0069738C"/>
    <w:rsid w:val="006C2F90"/>
    <w:rsid w:val="00723598"/>
    <w:rsid w:val="00767BE9"/>
    <w:rsid w:val="007C6BDE"/>
    <w:rsid w:val="00913F9D"/>
    <w:rsid w:val="00925080"/>
    <w:rsid w:val="00994CC9"/>
    <w:rsid w:val="009A34F6"/>
    <w:rsid w:val="00A1127D"/>
    <w:rsid w:val="00A25FD3"/>
    <w:rsid w:val="00A32DE9"/>
    <w:rsid w:val="00AD0486"/>
    <w:rsid w:val="00B93E5B"/>
    <w:rsid w:val="00BD0E68"/>
    <w:rsid w:val="00C12DA5"/>
    <w:rsid w:val="00C91D7E"/>
    <w:rsid w:val="00CA3F46"/>
    <w:rsid w:val="00CC41A7"/>
    <w:rsid w:val="00CF3F72"/>
    <w:rsid w:val="00D30FB6"/>
    <w:rsid w:val="00DB3CF3"/>
    <w:rsid w:val="00E44288"/>
    <w:rsid w:val="00E453BC"/>
    <w:rsid w:val="00E824F4"/>
    <w:rsid w:val="00EF0387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E196D0"/>
  <w15:docId w15:val="{79151BC2-6441-47BA-9724-6E2B9327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Titre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Titre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rganisation">
    <w:name w:val="Organis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72ABC"/>
    <w:rPr>
      <w:color w:val="808080"/>
    </w:rPr>
  </w:style>
  <w:style w:type="paragraph" w:styleId="Textedebulles">
    <w:name w:val="Balloon Text"/>
    <w:basedOn w:val="Normal"/>
    <w:link w:val="TextedebullesC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72AB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FB6"/>
    <w:rPr>
      <w:rFonts w:asciiTheme="minorHAnsi" w:hAnsiTheme="minorHAns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FB6"/>
    <w:rPr>
      <w:rFonts w:asciiTheme="minorHAnsi" w:hAnsiTheme="minorHAnsi"/>
      <w:sz w:val="24"/>
      <w:szCs w:val="24"/>
    </w:rPr>
  </w:style>
  <w:style w:type="table" w:styleId="Grilledutableau">
    <w:name w:val="Table Grid"/>
    <w:basedOn w:val="Tableau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A25FD3"/>
    <w:rPr>
      <w:iCs/>
      <w:color w:val="595959" w:themeColor="text1" w:themeTint="A6"/>
    </w:rPr>
  </w:style>
  <w:style w:type="paragraph" w:styleId="Normalcentr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164F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ni\AppData\Roaming\Microsoft\Templates\Proc&#232;s-verbal%20de%20r&#233;union%20d&#8217;entreprise%20(long%20formulai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A0B11BFC384B779BC6E30AE1775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F7307-A1A6-4CCF-AC30-63AE5B4EDE71}"/>
      </w:docPartPr>
      <w:docPartBody>
        <w:p w:rsidR="00000000" w:rsidRDefault="00063720">
          <w:pPr>
            <w:pStyle w:val="05A0B11BFC384B779BC6E30AE17750DC"/>
          </w:pPr>
          <w:r>
            <w:rPr>
              <w:lang w:bidi="fr-FR"/>
            </w:rPr>
            <w:t>Nom de l’organisation ou du comité</w:t>
          </w:r>
        </w:p>
      </w:docPartBody>
    </w:docPart>
    <w:docPart>
      <w:docPartPr>
        <w:name w:val="BADC593A68BF41DCBDD6E220312F50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CA5055-65C5-43EB-9DA2-D4C9AFBEC3AD}"/>
      </w:docPartPr>
      <w:docPartBody>
        <w:p w:rsidR="00000000" w:rsidRDefault="00063720">
          <w:pPr>
            <w:pStyle w:val="BADC593A68BF41DCBDD6E220312F50BE"/>
          </w:pPr>
          <w:r w:rsidRPr="005578C9">
            <w:rPr>
              <w:lang w:bidi="fr-FR"/>
            </w:rPr>
            <w:t>Compte rendu</w:t>
          </w:r>
          <w:r w:rsidRPr="005578C9">
            <w:rPr>
              <w:lang w:bidi="fr-FR"/>
            </w:rPr>
            <w:t xml:space="preserve"> de réunion</w:t>
          </w:r>
        </w:p>
      </w:docPartBody>
    </w:docPart>
    <w:docPart>
      <w:docPartPr>
        <w:name w:val="7C0B85DF01084BFFAAE8FFC8AB80A1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07D213-9C0E-4422-96EB-8DED6B31AFC9}"/>
      </w:docPartPr>
      <w:docPartBody>
        <w:p w:rsidR="00000000" w:rsidRDefault="00063720">
          <w:pPr>
            <w:pStyle w:val="7C0B85DF01084BFFAAE8FFC8AB80A16F"/>
          </w:pPr>
          <w:r>
            <w:rPr>
              <w:lang w:bidi="fr-FR"/>
            </w:rPr>
            <w:t>Date</w:t>
          </w:r>
        </w:p>
      </w:docPartBody>
    </w:docPart>
    <w:docPart>
      <w:docPartPr>
        <w:name w:val="78BDAF7876B34E759B73BBCD8E78D8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8DF1C3-A61B-4661-ABD3-3557EC26FEB0}"/>
      </w:docPartPr>
      <w:docPartBody>
        <w:p w:rsidR="00000000" w:rsidRDefault="00063720">
          <w:pPr>
            <w:pStyle w:val="78BDAF7876B34E759B73BBCD8E78D866"/>
          </w:pPr>
          <w:r w:rsidRPr="0012244C">
            <w:rPr>
              <w:lang w:bidi="fr-FR"/>
            </w:rPr>
            <w:t>L’ouverture de la réunion</w:t>
          </w:r>
        </w:p>
      </w:docPartBody>
    </w:docPart>
    <w:docPart>
      <w:docPartPr>
        <w:name w:val="8B3394EBBD1148C182F1DDC473BE8B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48BD4F-0490-443B-BE19-3580B1253752}"/>
      </w:docPartPr>
      <w:docPartBody>
        <w:p w:rsidR="00000000" w:rsidRDefault="00063720">
          <w:pPr>
            <w:pStyle w:val="8B3394EBBD1148C182F1DDC473BE8B95"/>
          </w:pPr>
          <w:r>
            <w:rPr>
              <w:lang w:bidi="fr-FR"/>
            </w:rPr>
            <w:t>L’ouverture de la réunion ordinaire de</w:t>
          </w:r>
        </w:p>
      </w:docPartBody>
    </w:docPart>
    <w:docPart>
      <w:docPartPr>
        <w:name w:val="5AF9B2CC10684244B7EE35A6CB4893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61BA19-F339-475B-B873-AE3A93E37D28}"/>
      </w:docPartPr>
      <w:docPartBody>
        <w:p w:rsidR="00000000" w:rsidRDefault="00063720">
          <w:pPr>
            <w:pStyle w:val="5AF9B2CC10684244B7EE35A6CB4893B9"/>
          </w:pPr>
          <w:r>
            <w:rPr>
              <w:lang w:bidi="fr-FR"/>
            </w:rPr>
            <w:t>Nom de l’organisation ou du comité</w:t>
          </w:r>
        </w:p>
      </w:docPartBody>
    </w:docPart>
    <w:docPart>
      <w:docPartPr>
        <w:name w:val="78E615551D404356A864DBAFD343B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1B4B0B-A7DF-4D81-91B7-BFF3F08EEF7C}"/>
      </w:docPartPr>
      <w:docPartBody>
        <w:p w:rsidR="00000000" w:rsidRDefault="00063720">
          <w:pPr>
            <w:pStyle w:val="78E615551D404356A864DBAFD343BF90"/>
          </w:pPr>
          <w:r>
            <w:rPr>
              <w:lang w:bidi="fr-FR"/>
            </w:rPr>
            <w:t>a été décidée pour</w:t>
          </w:r>
        </w:p>
      </w:docPartBody>
    </w:docPart>
    <w:docPart>
      <w:docPartPr>
        <w:name w:val="0B6B5A389CF54ADF8E72528655B83B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C4A7C-0841-46E0-B7B1-E4FC7BD8E0A1}"/>
      </w:docPartPr>
      <w:docPartBody>
        <w:p w:rsidR="00000000" w:rsidRDefault="00063720">
          <w:pPr>
            <w:pStyle w:val="0B6B5A389CF54ADF8E72528655B83BF0"/>
          </w:pPr>
          <w:r w:rsidRPr="00A25FD3">
            <w:rPr>
              <w:rStyle w:val="Accentuation"/>
              <w:lang w:bidi="fr-FR"/>
            </w:rPr>
            <w:t>heure</w:t>
          </w:r>
        </w:p>
      </w:docPartBody>
    </w:docPart>
    <w:docPart>
      <w:docPartPr>
        <w:name w:val="0FFD1DC10BA741439373D32E72DA6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BB21DD-515D-42E0-BA87-43EEFF826E58}"/>
      </w:docPartPr>
      <w:docPartBody>
        <w:p w:rsidR="00000000" w:rsidRDefault="00063720">
          <w:pPr>
            <w:pStyle w:val="0FFD1DC10BA741439373D32E72DA6DCE"/>
          </w:pPr>
          <w:r>
            <w:rPr>
              <w:lang w:bidi="fr-FR"/>
            </w:rPr>
            <w:t>le</w:t>
          </w:r>
        </w:p>
      </w:docPartBody>
    </w:docPart>
    <w:docPart>
      <w:docPartPr>
        <w:name w:val="4A6A8D33004742C4979830735B4CB7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2138E-6F3A-4CA0-8D34-994EFA615519}"/>
      </w:docPartPr>
      <w:docPartBody>
        <w:p w:rsidR="00000000" w:rsidRDefault="00063720">
          <w:pPr>
            <w:pStyle w:val="4A6A8D33004742C4979830735B4CB714"/>
          </w:pPr>
          <w:r>
            <w:rPr>
              <w:lang w:val="fr-FR" w:bidi="fr-FR"/>
            </w:rPr>
            <w:t>date</w:t>
          </w:r>
        </w:p>
      </w:docPartBody>
    </w:docPart>
    <w:docPart>
      <w:docPartPr>
        <w:name w:val="55FE2A7B36C14112AD1A38F9488012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E3DC0A-55D5-4E8A-9A0B-DF2DBC9AF0FE}"/>
      </w:docPartPr>
      <w:docPartBody>
        <w:p w:rsidR="00000000" w:rsidRDefault="00063720">
          <w:pPr>
            <w:pStyle w:val="55FE2A7B36C14112AD1A38F94880129C"/>
          </w:pPr>
          <w:r>
            <w:rPr>
              <w:lang w:bidi="fr-FR"/>
            </w:rPr>
            <w:t>à</w:t>
          </w:r>
        </w:p>
      </w:docPartBody>
    </w:docPart>
    <w:docPart>
      <w:docPartPr>
        <w:name w:val="F37A8AB5C79845FB9EBCC06092C862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F8BA72-9247-4F49-8647-BC60D8B18E0E}"/>
      </w:docPartPr>
      <w:docPartBody>
        <w:p w:rsidR="00000000" w:rsidRDefault="00063720">
          <w:pPr>
            <w:pStyle w:val="F37A8AB5C79845FB9EBCC06092C862DE"/>
          </w:pPr>
          <w:r w:rsidRPr="00A25FD3">
            <w:rPr>
              <w:rStyle w:val="Accentuation"/>
              <w:lang w:bidi="fr-FR"/>
            </w:rPr>
            <w:t>lieu</w:t>
          </w:r>
        </w:p>
      </w:docPartBody>
    </w:docPart>
    <w:docPart>
      <w:docPartPr>
        <w:name w:val="365FED91DE9C4CD7B4DD20437A2EBF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A04174-5BF1-463C-9B63-1B65F5150836}"/>
      </w:docPartPr>
      <w:docPartBody>
        <w:p w:rsidR="00000000" w:rsidRDefault="00063720">
          <w:pPr>
            <w:pStyle w:val="365FED91DE9C4CD7B4DD20437A2EBF69"/>
          </w:pPr>
          <w:r>
            <w:rPr>
              <w:lang w:bidi="fr-FR"/>
            </w:rPr>
            <w:t>par</w:t>
          </w:r>
        </w:p>
      </w:docPartBody>
    </w:docPart>
    <w:docPart>
      <w:docPartPr>
        <w:name w:val="B928F57FBB1B4E0898DBC5C70D17B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AD999-A9E8-42B5-9128-CACF2CBB9AAF}"/>
      </w:docPartPr>
      <w:docPartBody>
        <w:p w:rsidR="00000000" w:rsidRDefault="00063720">
          <w:pPr>
            <w:pStyle w:val="B928F57FBB1B4E0898DBC5C70D17BA91"/>
          </w:pPr>
          <w:r w:rsidRPr="00A25FD3">
            <w:rPr>
              <w:rStyle w:val="Accentuation"/>
              <w:lang w:bidi="fr-FR"/>
            </w:rPr>
            <w:t>Nom de l’animateur</w:t>
          </w:r>
        </w:p>
      </w:docPartBody>
    </w:docPart>
    <w:docPart>
      <w:docPartPr>
        <w:name w:val="83546658964045E582401945987B52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BDB37-EEEB-48E3-A9D6-C3F116E01F35}"/>
      </w:docPartPr>
      <w:docPartBody>
        <w:p w:rsidR="00000000" w:rsidRDefault="00063720">
          <w:pPr>
            <w:pStyle w:val="83546658964045E582401945987B5207"/>
          </w:pPr>
          <w:r>
            <w:rPr>
              <w:lang w:bidi="fr-FR"/>
            </w:rPr>
            <w:t>Participants présents</w:t>
          </w:r>
        </w:p>
      </w:docPartBody>
    </w:docPart>
    <w:docPart>
      <w:docPartPr>
        <w:name w:val="2A5D380BC0024103B4D0A690A65BD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DE131B-5EA5-49FE-A430-987ED8799347}"/>
      </w:docPartPr>
      <w:docPartBody>
        <w:p w:rsidR="00000000" w:rsidRDefault="00063720">
          <w:pPr>
            <w:pStyle w:val="2A5D380BC0024103B4D0A690A65BD439"/>
          </w:pPr>
          <w:r w:rsidRPr="00A25FD3">
            <w:rPr>
              <w:rStyle w:val="Accentuation"/>
              <w:lang w:bidi="fr-FR"/>
            </w:rPr>
            <w:t>Noms des participants</w:t>
          </w:r>
        </w:p>
      </w:docPartBody>
    </w:docPart>
    <w:docPart>
      <w:docPartPr>
        <w:name w:val="474EFFF5FA434E6DA960DEB171F595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8DA9F0-2E4B-4EDD-A5CE-7640BE08A83B}"/>
      </w:docPartPr>
      <w:docPartBody>
        <w:p w:rsidR="00000000" w:rsidRDefault="00063720">
          <w:pPr>
            <w:pStyle w:val="474EFFF5FA434E6DA960DEB171F595FD"/>
          </w:pPr>
          <w:r>
            <w:rPr>
              <w:lang w:bidi="fr-FR"/>
            </w:rPr>
            <w:t>Approbation de l’ordre du jour</w:t>
          </w:r>
        </w:p>
      </w:docPartBody>
    </w:docPart>
    <w:docPart>
      <w:docPartPr>
        <w:name w:val="E4F95AD543664AE493440D41611A78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376AE4-5E12-43D0-B5DD-05E9024492EF}"/>
      </w:docPartPr>
      <w:docPartBody>
        <w:p w:rsidR="00000000" w:rsidRDefault="00063720">
          <w:pPr>
            <w:pStyle w:val="E4F95AD543664AE493440D41611A78FD"/>
          </w:pPr>
          <w:r>
            <w:rPr>
              <w:lang w:bidi="fr-FR"/>
            </w:rPr>
            <w:t>L’ordre du jour a été accepté en l’état et à l</w:t>
          </w:r>
          <w:r>
            <w:rPr>
              <w:lang w:bidi="fr-FR"/>
            </w:rPr>
            <w:t>’unanimité.</w:t>
          </w:r>
        </w:p>
      </w:docPartBody>
    </w:docPart>
    <w:docPart>
      <w:docPartPr>
        <w:name w:val="EA52D39C7F2246C9AA0FC121B8B202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555B4D-E446-4BFF-9E7D-9573E4A3132C}"/>
      </w:docPartPr>
      <w:docPartBody>
        <w:p w:rsidR="00000000" w:rsidRDefault="00063720">
          <w:pPr>
            <w:pStyle w:val="EA52D39C7F2246C9AA0FC121B8B20263"/>
          </w:pPr>
          <w:r>
            <w:rPr>
              <w:lang w:bidi="fr-FR"/>
            </w:rPr>
            <w:t>Approbation du compte rendu</w:t>
          </w:r>
        </w:p>
      </w:docPartBody>
    </w:docPart>
    <w:docPart>
      <w:docPartPr>
        <w:name w:val="03C707942BB34D30B6785010867033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258841-F396-45F4-8B37-097DBBF6EC1B}"/>
      </w:docPartPr>
      <w:docPartBody>
        <w:p w:rsidR="00000000" w:rsidRDefault="00063720">
          <w:pPr>
            <w:pStyle w:val="03C707942BB34D30B678501086703306"/>
          </w:pPr>
          <w:r>
            <w:rPr>
              <w:lang w:bidi="fr-FR"/>
            </w:rPr>
            <w:t>Le compte rendu de la réunion précédente a été approuvé en l’état et à l’unanimité.</w:t>
          </w:r>
        </w:p>
      </w:docPartBody>
    </w:docPart>
    <w:docPart>
      <w:docPartPr>
        <w:name w:val="E6EB785B75604C349ACB03FF6366E8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C65732-F47B-4722-A1D0-938AF5675F89}"/>
      </w:docPartPr>
      <w:docPartBody>
        <w:p w:rsidR="00000000" w:rsidRDefault="00063720">
          <w:pPr>
            <w:pStyle w:val="E6EB785B75604C349ACB03FF6366E82B"/>
          </w:pPr>
          <w:r>
            <w:rPr>
              <w:lang w:bidi="fr-FR"/>
            </w:rPr>
            <w:t>Questions en suspens</w:t>
          </w:r>
        </w:p>
      </w:docPartBody>
    </w:docPart>
    <w:docPart>
      <w:docPartPr>
        <w:name w:val="4ADF231168CE41E0AB35A1185119D1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1CD883-80E3-4381-A5D8-C4B6D68F93CF}"/>
      </w:docPartPr>
      <w:docPartBody>
        <w:p w:rsidR="00000000" w:rsidRDefault="00063720">
          <w:pPr>
            <w:pStyle w:val="4ADF231168CE41E0AB35A1185119D15E"/>
          </w:pPr>
          <w:r w:rsidRPr="00A32DE9">
            <w:rPr>
              <w:lang w:bidi="fr-FR"/>
            </w:rPr>
            <w:t xml:space="preserve">Résumez la discussion pour chaque question existante, établissez le bilan et affectez les éléments </w:t>
          </w:r>
          <w:r w:rsidRPr="00A32DE9">
            <w:rPr>
              <w:lang w:bidi="fr-FR"/>
            </w:rPr>
            <w:t>d’action</w:t>
          </w:r>
          <w:r>
            <w:rPr>
              <w:rStyle w:val="Textedelespacerserv"/>
              <w:lang w:bidi="fr-FR"/>
            </w:rPr>
            <w:t>.</w:t>
          </w:r>
        </w:p>
      </w:docPartBody>
    </w:docPart>
    <w:docPart>
      <w:docPartPr>
        <w:name w:val="F3C7DC249FE24F70AAF6D21BBD47B1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8A6D83-5E0C-4D3A-B13E-0AF343C7D97C}"/>
      </w:docPartPr>
      <w:docPartBody>
        <w:p w:rsidR="00000000" w:rsidRDefault="00063720">
          <w:pPr>
            <w:pStyle w:val="F3C7DC249FE24F70AAF6D21BBD47B122"/>
          </w:pPr>
          <w:r>
            <w:rPr>
              <w:lang w:bidi="fr-FR"/>
            </w:rPr>
            <w:t>Nouvelle activité</w:t>
          </w:r>
        </w:p>
      </w:docPartBody>
    </w:docPart>
    <w:docPart>
      <w:docPartPr>
        <w:name w:val="03D9469972F349B2AFEFF300444147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32D1E-C42C-4B4F-9E11-3AB722196666}"/>
      </w:docPartPr>
      <w:docPartBody>
        <w:p w:rsidR="00000000" w:rsidRDefault="00063720">
          <w:pPr>
            <w:pStyle w:val="03D9469972F349B2AFEFF30044414730"/>
          </w:pPr>
          <w:r w:rsidRPr="00A32DE9">
            <w:rPr>
              <w:lang w:bidi="fr-FR"/>
            </w:rPr>
            <w:t>Résumez la discussion pour chaque nouvelle question, mentionnez les étapes suivantes et affectez les éléments d’action.</w:t>
          </w:r>
        </w:p>
      </w:docPartBody>
    </w:docPart>
    <w:docPart>
      <w:docPartPr>
        <w:name w:val="2288400CADA2484E83C67D963904C4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BE800-CDC2-4C68-B595-2CB76DD71F7F}"/>
      </w:docPartPr>
      <w:docPartBody>
        <w:p w:rsidR="00000000" w:rsidRDefault="00063720">
          <w:pPr>
            <w:pStyle w:val="2288400CADA2484E83C67D963904C4A7"/>
          </w:pPr>
          <w:r>
            <w:rPr>
              <w:lang w:bidi="fr-FR"/>
            </w:rPr>
            <w:t>Ordre du jour de la prochaine réunion</w:t>
          </w:r>
        </w:p>
      </w:docPartBody>
    </w:docPart>
    <w:docPart>
      <w:docPartPr>
        <w:name w:val="97913022E32C4B6FA657C30078CDF2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3FF34-E6B5-42D8-B041-CB182E53287A}"/>
      </w:docPartPr>
      <w:docPartBody>
        <w:p w:rsidR="00000000" w:rsidRDefault="00063720">
          <w:pPr>
            <w:pStyle w:val="97913022E32C4B6FA657C30078CDF28C"/>
          </w:pPr>
          <w:r w:rsidRPr="00A32DE9">
            <w:rPr>
              <w:lang w:bidi="fr-FR"/>
            </w:rPr>
            <w:t>Répertoriez les points à aborder lors de la prochaine réunion.</w:t>
          </w:r>
        </w:p>
      </w:docPartBody>
    </w:docPart>
    <w:docPart>
      <w:docPartPr>
        <w:name w:val="FA8DCE07D1724EA2846FF87E00F07F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22D170-CAFB-469C-ABB5-EF4809EF3A8C}"/>
      </w:docPartPr>
      <w:docPartBody>
        <w:p w:rsidR="00000000" w:rsidRDefault="00063720">
          <w:pPr>
            <w:pStyle w:val="FA8DCE07D1724EA2846FF87E00F07FE1"/>
          </w:pPr>
          <w:r>
            <w:rPr>
              <w:lang w:bidi="fr-FR"/>
            </w:rPr>
            <w:t>Ajournement</w:t>
          </w:r>
        </w:p>
      </w:docPartBody>
    </w:docPart>
    <w:docPart>
      <w:docPartPr>
        <w:name w:val="D823694489544D288E5C72C0CD3513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0A39A3-58E9-4EF3-AE76-C3679278482D}"/>
      </w:docPartPr>
      <w:docPartBody>
        <w:p w:rsidR="00000000" w:rsidRDefault="00063720">
          <w:pPr>
            <w:pStyle w:val="D823694489544D288E5C72C0CD351327"/>
          </w:pPr>
          <w:r>
            <w:rPr>
              <w:lang w:bidi="fr-FR"/>
            </w:rPr>
            <w:t>La réunion a été ajournée à</w:t>
          </w:r>
        </w:p>
      </w:docPartBody>
    </w:docPart>
    <w:docPart>
      <w:docPartPr>
        <w:name w:val="6D9BEBABAD8244858D2546F2C27F77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E9657-1529-4AA7-A386-888104B5D463}"/>
      </w:docPartPr>
      <w:docPartBody>
        <w:p w:rsidR="00000000" w:rsidRDefault="00063720">
          <w:pPr>
            <w:pStyle w:val="6D9BEBABAD8244858D2546F2C27F7739"/>
          </w:pPr>
          <w:r w:rsidRPr="00A25FD3">
            <w:rPr>
              <w:rStyle w:val="Accentuation"/>
              <w:lang w:bidi="fr-FR"/>
            </w:rPr>
            <w:t>heure</w:t>
          </w:r>
        </w:p>
      </w:docPartBody>
    </w:docPart>
    <w:docPart>
      <w:docPartPr>
        <w:name w:val="DFB6ABFA8C2E4B49BEB591E8814876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749C1-B61A-4F05-B12C-F75F998D03B3}"/>
      </w:docPartPr>
      <w:docPartBody>
        <w:p w:rsidR="00000000" w:rsidRDefault="00063720">
          <w:pPr>
            <w:pStyle w:val="DFB6ABFA8C2E4B49BEB591E881487643"/>
          </w:pPr>
          <w:r>
            <w:rPr>
              <w:lang w:bidi="fr-FR"/>
            </w:rPr>
            <w:t>par</w:t>
          </w:r>
        </w:p>
      </w:docPartBody>
    </w:docPart>
    <w:docPart>
      <w:docPartPr>
        <w:name w:val="4C90A0ADCDFD4BAB8217AA43416AC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D3865-7B37-4DCD-AB64-383EB3CCF97C}"/>
      </w:docPartPr>
      <w:docPartBody>
        <w:p w:rsidR="00000000" w:rsidRDefault="00063720">
          <w:pPr>
            <w:pStyle w:val="4C90A0ADCDFD4BAB8217AA43416AC5B1"/>
          </w:pPr>
          <w:r>
            <w:rPr>
              <w:lang w:bidi="fr-FR"/>
            </w:rPr>
            <w:t>Nom de l’animateur</w:t>
          </w:r>
        </w:p>
      </w:docPartBody>
    </w:docPart>
    <w:docPart>
      <w:docPartPr>
        <w:name w:val="14730AAA21A34025A48423E6095302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F8B6AA-212D-460D-B8BF-51A048607CBC}"/>
      </w:docPartPr>
      <w:docPartBody>
        <w:p w:rsidR="00000000" w:rsidRDefault="00063720">
          <w:pPr>
            <w:pStyle w:val="14730AAA21A34025A48423E609530236"/>
          </w:pPr>
          <w:r>
            <w:rPr>
              <w:lang w:bidi="fr-FR"/>
            </w:rPr>
            <w:t>La prochaine réunion ordinaire aura lieu à</w:t>
          </w:r>
        </w:p>
      </w:docPartBody>
    </w:docPart>
    <w:docPart>
      <w:docPartPr>
        <w:name w:val="6528E463F3424B6DBFF7EFED317B39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CC1E1D-9DFC-43B5-A703-E5FA98AB8E9A}"/>
      </w:docPartPr>
      <w:docPartBody>
        <w:p w:rsidR="00000000" w:rsidRDefault="00063720">
          <w:pPr>
            <w:pStyle w:val="6528E463F3424B6DBFF7EFED317B3919"/>
          </w:pPr>
          <w:r w:rsidRPr="00A25FD3">
            <w:rPr>
              <w:rStyle w:val="Accentuation"/>
              <w:lang w:bidi="fr-FR"/>
            </w:rPr>
            <w:t>heure</w:t>
          </w:r>
        </w:p>
      </w:docPartBody>
    </w:docPart>
    <w:docPart>
      <w:docPartPr>
        <w:name w:val="B79FE9C1924E42409AF7B15089AA77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A91DFD-DE36-4F92-AA7D-563B33D764BC}"/>
      </w:docPartPr>
      <w:docPartBody>
        <w:p w:rsidR="00000000" w:rsidRDefault="00063720">
          <w:pPr>
            <w:pStyle w:val="B79FE9C1924E42409AF7B15089AA779F"/>
          </w:pPr>
          <w:r>
            <w:rPr>
              <w:lang w:bidi="fr-FR"/>
            </w:rPr>
            <w:t>le</w:t>
          </w:r>
        </w:p>
      </w:docPartBody>
    </w:docPart>
    <w:docPart>
      <w:docPartPr>
        <w:name w:val="B90EFD781FC44628B550B40121054C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CFCD26-C23D-4813-91B3-97FC5FA5B288}"/>
      </w:docPartPr>
      <w:docPartBody>
        <w:p w:rsidR="00000000" w:rsidRDefault="00063720">
          <w:pPr>
            <w:pStyle w:val="B90EFD781FC44628B550B40121054CB1"/>
          </w:pPr>
          <w:r w:rsidRPr="00A25FD3">
            <w:rPr>
              <w:rStyle w:val="Accentuation"/>
              <w:lang w:bidi="fr-FR"/>
            </w:rPr>
            <w:t>date</w:t>
          </w:r>
        </w:p>
      </w:docPartBody>
    </w:docPart>
    <w:docPart>
      <w:docPartPr>
        <w:name w:val="877FC9480DD44860A71948ECB7F649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6B3A3F-94B2-40A1-8405-EF9E003DE478}"/>
      </w:docPartPr>
      <w:docPartBody>
        <w:p w:rsidR="00000000" w:rsidRDefault="00063720">
          <w:pPr>
            <w:pStyle w:val="877FC9480DD44860A71948ECB7F64931"/>
          </w:pPr>
          <w:r>
            <w:rPr>
              <w:lang w:bidi="fr-FR"/>
            </w:rPr>
            <w:t>à</w:t>
          </w:r>
        </w:p>
      </w:docPartBody>
    </w:docPart>
    <w:docPart>
      <w:docPartPr>
        <w:name w:val="ED9E37FB9F594FE6A68C41C0ADEBF4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1594C7-8304-409F-89C0-130CDE7D9F04}"/>
      </w:docPartPr>
      <w:docPartBody>
        <w:p w:rsidR="00000000" w:rsidRDefault="00063720">
          <w:pPr>
            <w:pStyle w:val="ED9E37FB9F594FE6A68C41C0ADEBF4BC"/>
          </w:pPr>
          <w:r w:rsidRPr="00A25FD3">
            <w:rPr>
              <w:rStyle w:val="Accentuation"/>
              <w:lang w:bidi="fr-FR"/>
            </w:rPr>
            <w:t>lieu</w:t>
          </w:r>
        </w:p>
      </w:docPartBody>
    </w:docPart>
    <w:docPart>
      <w:docPartPr>
        <w:name w:val="6B8F79F414334AB68977D0A5C1DFDD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211F55-B680-442E-B893-4498A2C39AAA}"/>
      </w:docPartPr>
      <w:docPartBody>
        <w:p w:rsidR="00000000" w:rsidRDefault="00063720">
          <w:pPr>
            <w:pStyle w:val="6B8F79F414334AB68977D0A5C1DFDD7F"/>
          </w:pPr>
          <w:r>
            <w:rPr>
              <w:lang w:bidi="fr-FR"/>
            </w:rPr>
            <w:t>Compte rendu soumis par :</w:t>
          </w:r>
        </w:p>
      </w:docPartBody>
    </w:docPart>
    <w:docPart>
      <w:docPartPr>
        <w:name w:val="3FF495308A3B447DA5C3DAD00F5E15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5ECC84-4331-4591-A995-F032E7D76E20}"/>
      </w:docPartPr>
      <w:docPartBody>
        <w:p w:rsidR="00000000" w:rsidRDefault="00063720">
          <w:pPr>
            <w:pStyle w:val="3FF495308A3B447DA5C3DAD00F5E152E"/>
          </w:pPr>
          <w:r w:rsidRPr="00A25FD3">
            <w:rPr>
              <w:rStyle w:val="Accentuation"/>
              <w:lang w:bidi="fr-FR"/>
            </w:rPr>
            <w:t>Nom</w:t>
          </w:r>
        </w:p>
      </w:docPartBody>
    </w:docPart>
    <w:docPart>
      <w:docPartPr>
        <w:name w:val="B8A4019F483A46299EB01501724DC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60232C-159E-402F-9F0B-799E7ADE1410}"/>
      </w:docPartPr>
      <w:docPartBody>
        <w:p w:rsidR="00000000" w:rsidRDefault="00063720">
          <w:pPr>
            <w:pStyle w:val="B8A4019F483A46299EB01501724DC875"/>
          </w:pPr>
          <w:r>
            <w:rPr>
              <w:lang w:bidi="fr-FR"/>
            </w:rPr>
            <w:t>Approuvé par :</w:t>
          </w:r>
        </w:p>
      </w:docPartBody>
    </w:docPart>
    <w:docPart>
      <w:docPartPr>
        <w:name w:val="4477803D3957490B8A219D7ECB6E8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E9756-EE42-4B59-8840-A67C1A66C82C}"/>
      </w:docPartPr>
      <w:docPartBody>
        <w:p w:rsidR="00000000" w:rsidRDefault="00063720">
          <w:pPr>
            <w:pStyle w:val="4477803D3957490B8A219D7ECB6E8928"/>
          </w:pPr>
          <w:r w:rsidRPr="00A25FD3">
            <w:rPr>
              <w:rStyle w:val="Accentuation"/>
              <w:lang w:bidi="fr-FR"/>
            </w:rPr>
            <w:t>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20"/>
    <w:rsid w:val="0006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A0B11BFC384B779BC6E30AE17750DC">
    <w:name w:val="05A0B11BFC384B779BC6E30AE17750DC"/>
  </w:style>
  <w:style w:type="paragraph" w:customStyle="1" w:styleId="BADC593A68BF41DCBDD6E220312F50BE">
    <w:name w:val="BADC593A68BF41DCBDD6E220312F50BE"/>
  </w:style>
  <w:style w:type="paragraph" w:customStyle="1" w:styleId="7C0B85DF01084BFFAAE8FFC8AB80A16F">
    <w:name w:val="7C0B85DF01084BFFAAE8FFC8AB80A16F"/>
  </w:style>
  <w:style w:type="paragraph" w:customStyle="1" w:styleId="78BDAF7876B34E759B73BBCD8E78D866">
    <w:name w:val="78BDAF7876B34E759B73BBCD8E78D866"/>
  </w:style>
  <w:style w:type="paragraph" w:customStyle="1" w:styleId="8B3394EBBD1148C182F1DDC473BE8B95">
    <w:name w:val="8B3394EBBD1148C182F1DDC473BE8B95"/>
  </w:style>
  <w:style w:type="paragraph" w:customStyle="1" w:styleId="5AF9B2CC10684244B7EE35A6CB4893B9">
    <w:name w:val="5AF9B2CC10684244B7EE35A6CB4893B9"/>
  </w:style>
  <w:style w:type="paragraph" w:customStyle="1" w:styleId="78E615551D404356A864DBAFD343BF90">
    <w:name w:val="78E615551D404356A864DBAFD343BF90"/>
  </w:style>
  <w:style w:type="character" w:styleId="Accentuation">
    <w:name w:val="Emphasis"/>
    <w:basedOn w:val="Policepardfaut"/>
    <w:uiPriority w:val="12"/>
    <w:unhideWhenUsed/>
    <w:qFormat/>
    <w:rPr>
      <w:iCs/>
      <w:color w:val="595959" w:themeColor="text1" w:themeTint="A6"/>
    </w:rPr>
  </w:style>
  <w:style w:type="paragraph" w:customStyle="1" w:styleId="0B6B5A389CF54ADF8E72528655B83BF0">
    <w:name w:val="0B6B5A389CF54ADF8E72528655B83BF0"/>
  </w:style>
  <w:style w:type="paragraph" w:customStyle="1" w:styleId="0FFD1DC10BA741439373D32E72DA6DCE">
    <w:name w:val="0FFD1DC10BA741439373D32E72DA6DCE"/>
  </w:style>
  <w:style w:type="paragraph" w:customStyle="1" w:styleId="4A6A8D33004742C4979830735B4CB714">
    <w:name w:val="4A6A8D33004742C4979830735B4CB714"/>
  </w:style>
  <w:style w:type="paragraph" w:customStyle="1" w:styleId="55FE2A7B36C14112AD1A38F94880129C">
    <w:name w:val="55FE2A7B36C14112AD1A38F94880129C"/>
  </w:style>
  <w:style w:type="paragraph" w:customStyle="1" w:styleId="F37A8AB5C79845FB9EBCC06092C862DE">
    <w:name w:val="F37A8AB5C79845FB9EBCC06092C862DE"/>
  </w:style>
  <w:style w:type="paragraph" w:customStyle="1" w:styleId="365FED91DE9C4CD7B4DD20437A2EBF69">
    <w:name w:val="365FED91DE9C4CD7B4DD20437A2EBF69"/>
  </w:style>
  <w:style w:type="paragraph" w:customStyle="1" w:styleId="B928F57FBB1B4E0898DBC5C70D17BA91">
    <w:name w:val="B928F57FBB1B4E0898DBC5C70D17BA91"/>
  </w:style>
  <w:style w:type="paragraph" w:customStyle="1" w:styleId="83546658964045E582401945987B5207">
    <w:name w:val="83546658964045E582401945987B5207"/>
  </w:style>
  <w:style w:type="paragraph" w:customStyle="1" w:styleId="2A5D380BC0024103B4D0A690A65BD439">
    <w:name w:val="2A5D380BC0024103B4D0A690A65BD439"/>
  </w:style>
  <w:style w:type="paragraph" w:customStyle="1" w:styleId="474EFFF5FA434E6DA960DEB171F595FD">
    <w:name w:val="474EFFF5FA434E6DA960DEB171F595FD"/>
  </w:style>
  <w:style w:type="paragraph" w:customStyle="1" w:styleId="E4F95AD543664AE493440D41611A78FD">
    <w:name w:val="E4F95AD543664AE493440D41611A78FD"/>
  </w:style>
  <w:style w:type="paragraph" w:customStyle="1" w:styleId="EA52D39C7F2246C9AA0FC121B8B20263">
    <w:name w:val="EA52D39C7F2246C9AA0FC121B8B20263"/>
  </w:style>
  <w:style w:type="paragraph" w:customStyle="1" w:styleId="03C707942BB34D30B678501086703306">
    <w:name w:val="03C707942BB34D30B678501086703306"/>
  </w:style>
  <w:style w:type="paragraph" w:customStyle="1" w:styleId="E6EB785B75604C349ACB03FF6366E82B">
    <w:name w:val="E6EB785B75604C349ACB03FF6366E82B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ADF231168CE41E0AB35A1185119D15E">
    <w:name w:val="4ADF231168CE41E0AB35A1185119D15E"/>
  </w:style>
  <w:style w:type="paragraph" w:customStyle="1" w:styleId="F3C7DC249FE24F70AAF6D21BBD47B122">
    <w:name w:val="F3C7DC249FE24F70AAF6D21BBD47B122"/>
  </w:style>
  <w:style w:type="paragraph" w:customStyle="1" w:styleId="03D9469972F349B2AFEFF30044414730">
    <w:name w:val="03D9469972F349B2AFEFF30044414730"/>
  </w:style>
  <w:style w:type="paragraph" w:customStyle="1" w:styleId="2288400CADA2484E83C67D963904C4A7">
    <w:name w:val="2288400CADA2484E83C67D963904C4A7"/>
  </w:style>
  <w:style w:type="paragraph" w:customStyle="1" w:styleId="97913022E32C4B6FA657C30078CDF28C">
    <w:name w:val="97913022E32C4B6FA657C30078CDF28C"/>
  </w:style>
  <w:style w:type="paragraph" w:customStyle="1" w:styleId="FA8DCE07D1724EA2846FF87E00F07FE1">
    <w:name w:val="FA8DCE07D1724EA2846FF87E00F07FE1"/>
  </w:style>
  <w:style w:type="paragraph" w:customStyle="1" w:styleId="D823694489544D288E5C72C0CD351327">
    <w:name w:val="D823694489544D288E5C72C0CD351327"/>
  </w:style>
  <w:style w:type="paragraph" w:customStyle="1" w:styleId="6D9BEBABAD8244858D2546F2C27F7739">
    <w:name w:val="6D9BEBABAD8244858D2546F2C27F7739"/>
  </w:style>
  <w:style w:type="paragraph" w:customStyle="1" w:styleId="DFB6ABFA8C2E4B49BEB591E881487643">
    <w:name w:val="DFB6ABFA8C2E4B49BEB591E881487643"/>
  </w:style>
  <w:style w:type="paragraph" w:customStyle="1" w:styleId="4C90A0ADCDFD4BAB8217AA43416AC5B1">
    <w:name w:val="4C90A0ADCDFD4BAB8217AA43416AC5B1"/>
  </w:style>
  <w:style w:type="paragraph" w:customStyle="1" w:styleId="14730AAA21A34025A48423E609530236">
    <w:name w:val="14730AAA21A34025A48423E609530236"/>
  </w:style>
  <w:style w:type="paragraph" w:customStyle="1" w:styleId="6528E463F3424B6DBFF7EFED317B3919">
    <w:name w:val="6528E463F3424B6DBFF7EFED317B3919"/>
  </w:style>
  <w:style w:type="paragraph" w:customStyle="1" w:styleId="B79FE9C1924E42409AF7B15089AA779F">
    <w:name w:val="B79FE9C1924E42409AF7B15089AA779F"/>
  </w:style>
  <w:style w:type="paragraph" w:customStyle="1" w:styleId="B90EFD781FC44628B550B40121054CB1">
    <w:name w:val="B90EFD781FC44628B550B40121054CB1"/>
  </w:style>
  <w:style w:type="paragraph" w:customStyle="1" w:styleId="877FC9480DD44860A71948ECB7F64931">
    <w:name w:val="877FC9480DD44860A71948ECB7F64931"/>
  </w:style>
  <w:style w:type="paragraph" w:customStyle="1" w:styleId="ED9E37FB9F594FE6A68C41C0ADEBF4BC">
    <w:name w:val="ED9E37FB9F594FE6A68C41C0ADEBF4BC"/>
  </w:style>
  <w:style w:type="paragraph" w:customStyle="1" w:styleId="6B8F79F414334AB68977D0A5C1DFDD7F">
    <w:name w:val="6B8F79F414334AB68977D0A5C1DFDD7F"/>
  </w:style>
  <w:style w:type="paragraph" w:customStyle="1" w:styleId="3FF495308A3B447DA5C3DAD00F5E152E">
    <w:name w:val="3FF495308A3B447DA5C3DAD00F5E152E"/>
  </w:style>
  <w:style w:type="paragraph" w:customStyle="1" w:styleId="B8A4019F483A46299EB01501724DC875">
    <w:name w:val="B8A4019F483A46299EB01501724DC875"/>
  </w:style>
  <w:style w:type="paragraph" w:customStyle="1" w:styleId="4477803D3957490B8A219D7ECB6E8928">
    <w:name w:val="4477803D3957490B8A219D7ECB6E8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Procès-verbal de réunion d’entreprise (long formulaire).dotx</Template>
  <TotalTime>3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Perry</dc:subject>
  <dc:creator>mounir Fiaux</dc:creator>
  <cp:keywords>27.09.201914:00</cp:keywords>
  <dc:description/>
  <cp:lastModifiedBy>FIAUX Mounir-Yann</cp:lastModifiedBy>
  <cp:revision>1</cp:revision>
  <cp:lastPrinted>2012-01-04T23:03:00Z</cp:lastPrinted>
  <dcterms:created xsi:type="dcterms:W3CDTF">2019-09-27T12:35:00Z</dcterms:created>
  <dcterms:modified xsi:type="dcterms:W3CDTF">2019-09-27T13:10:00Z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